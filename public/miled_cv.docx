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7B728" w14:textId="77777777" w:rsidR="00C00430" w:rsidRDefault="00C00430" w:rsidP="00C00430">
      <w:pPr>
        <w:pStyle w:val="Title"/>
        <w:rPr>
          <w:sz w:val="56"/>
          <w:szCs w:val="56"/>
        </w:rPr>
      </w:pPr>
      <w:r w:rsidRPr="00C00430">
        <w:rPr>
          <w:sz w:val="56"/>
          <w:szCs w:val="56"/>
        </w:rPr>
        <w:t>MILED ISSA</w:t>
      </w:r>
    </w:p>
    <w:p w14:paraId="0D7900E6" w14:textId="2F8CF2C1" w:rsidR="00C00430" w:rsidRPr="00C00430" w:rsidRDefault="00C00430" w:rsidP="00C00430">
      <w:pPr>
        <w:pStyle w:val="Subtitle"/>
      </w:pPr>
      <w:r>
        <w:t>computer Scientist</w:t>
      </w:r>
    </w:p>
    <w:p w14:paraId="20D32F18" w14:textId="74DE089E" w:rsidR="00C00430" w:rsidRPr="00C00430" w:rsidRDefault="00C00430" w:rsidP="00C00430">
      <w:pPr>
        <w:pStyle w:val="Subtitle"/>
      </w:pPr>
    </w:p>
    <w:p w14:paraId="0A228F41" w14:textId="0794092F" w:rsidR="00C00430" w:rsidRPr="00C00430" w:rsidRDefault="00800E1E" w:rsidP="00C0043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Kfarsghab</w:t>
      </w:r>
      <w:proofErr w:type="spellEnd"/>
      <w:r w:rsidRPr="00800E1E">
        <w:rPr>
          <w:b/>
          <w:bCs/>
          <w:sz w:val="24"/>
          <w:szCs w:val="24"/>
        </w:rPr>
        <w:t xml:space="preserve">, </w:t>
      </w:r>
      <w:proofErr w:type="spellStart"/>
      <w:r w:rsidRPr="00800E1E">
        <w:rPr>
          <w:b/>
          <w:bCs/>
          <w:sz w:val="24"/>
          <w:szCs w:val="24"/>
        </w:rPr>
        <w:t>Zgharta</w:t>
      </w:r>
      <w:proofErr w:type="spellEnd"/>
      <w:r w:rsidRPr="00800E1E">
        <w:rPr>
          <w:b/>
          <w:bCs/>
          <w:sz w:val="24"/>
          <w:szCs w:val="24"/>
        </w:rPr>
        <w:t xml:space="preserve"> District, Lebanon</w:t>
      </w:r>
      <w:r>
        <w:rPr>
          <w:b/>
          <w:bCs/>
          <w:sz w:val="24"/>
          <w:szCs w:val="24"/>
        </w:rPr>
        <w:t xml:space="preserve"> </w:t>
      </w:r>
      <w:r w:rsidR="00C00430" w:rsidRPr="00C00430">
        <w:rPr>
          <w:sz w:val="24"/>
          <w:szCs w:val="24"/>
        </w:rPr>
        <w:t xml:space="preserve">| </w:t>
      </w:r>
      <w:r>
        <w:rPr>
          <w:sz w:val="24"/>
          <w:szCs w:val="24"/>
        </w:rPr>
        <w:t xml:space="preserve"> </w:t>
      </w:r>
      <w:hyperlink r:id="rId11" w:history="1">
        <w:r w:rsidRPr="00483FBB">
          <w:rPr>
            <w:rStyle w:val="Hyperlink"/>
            <w:sz w:val="24"/>
            <w:szCs w:val="24"/>
          </w:rPr>
          <w:t>+961 70 320 984</w:t>
        </w:r>
      </w:hyperlink>
      <w:r>
        <w:t xml:space="preserve"> </w:t>
      </w:r>
      <w:r w:rsidR="00C00430" w:rsidRPr="00C00430">
        <w:rPr>
          <w:sz w:val="24"/>
          <w:szCs w:val="24"/>
        </w:rPr>
        <w:t xml:space="preserve"> | </w:t>
      </w:r>
      <w:hyperlink r:id="rId12" w:history="1">
        <w:r w:rsidRPr="00483FBB">
          <w:rPr>
            <w:rStyle w:val="Hyperlink"/>
            <w:sz w:val="24"/>
            <w:szCs w:val="24"/>
          </w:rPr>
          <w:t>miled.r.issa@hotmail.com</w:t>
        </w:r>
      </w:hyperlink>
    </w:p>
    <w:p w14:paraId="0C967588" w14:textId="468EDC82" w:rsidR="00C00430" w:rsidRPr="00C00430" w:rsidRDefault="00C00430" w:rsidP="00C00430">
      <w:pPr>
        <w:rPr>
          <w:sz w:val="24"/>
          <w:szCs w:val="24"/>
        </w:rPr>
      </w:pPr>
      <w:r w:rsidRPr="00C00430">
        <w:rPr>
          <w:b/>
          <w:bCs/>
          <w:sz w:val="24"/>
          <w:szCs w:val="24"/>
        </w:rPr>
        <w:t>LinkedIn</w:t>
      </w:r>
      <w:r w:rsidRPr="00C00430">
        <w:rPr>
          <w:sz w:val="24"/>
          <w:szCs w:val="24"/>
        </w:rPr>
        <w:t xml:space="preserve">: </w:t>
      </w:r>
      <w:hyperlink r:id="rId13" w:history="1">
        <w:r w:rsidRPr="00C00430">
          <w:rPr>
            <w:rStyle w:val="Hyperlink"/>
            <w:sz w:val="24"/>
            <w:szCs w:val="24"/>
          </w:rPr>
          <w:t>linkedin.com/in/miled-issa-360275333</w:t>
        </w:r>
      </w:hyperlink>
      <w:r w:rsidR="00800E1E">
        <w:t xml:space="preserve"> </w:t>
      </w:r>
      <w:r w:rsidRPr="00C00430">
        <w:rPr>
          <w:sz w:val="24"/>
          <w:szCs w:val="24"/>
        </w:rPr>
        <w:t xml:space="preserve"> | </w:t>
      </w:r>
      <w:r w:rsidR="00800E1E">
        <w:rPr>
          <w:sz w:val="24"/>
          <w:szCs w:val="24"/>
        </w:rPr>
        <w:t xml:space="preserve"> </w:t>
      </w:r>
      <w:r w:rsidRPr="00C00430">
        <w:rPr>
          <w:b/>
          <w:bCs/>
          <w:sz w:val="24"/>
          <w:szCs w:val="24"/>
        </w:rPr>
        <w:t>GitHub</w:t>
      </w:r>
      <w:r w:rsidRPr="00C00430">
        <w:rPr>
          <w:sz w:val="24"/>
          <w:szCs w:val="24"/>
        </w:rPr>
        <w:t xml:space="preserve">: </w:t>
      </w:r>
      <w:hyperlink r:id="rId14" w:history="1">
        <w:r w:rsidRPr="00C00430">
          <w:rPr>
            <w:rStyle w:val="Hyperlink"/>
            <w:sz w:val="24"/>
            <w:szCs w:val="24"/>
          </w:rPr>
          <w:t>github.com/M677871</w:t>
        </w:r>
      </w:hyperlink>
      <w:r w:rsidRPr="00C00430">
        <w:rPr>
          <w:sz w:val="24"/>
          <w:szCs w:val="24"/>
        </w:rPr>
        <w:t xml:space="preserve"> </w:t>
      </w:r>
      <w:r w:rsidR="00800E1E">
        <w:rPr>
          <w:sz w:val="24"/>
          <w:szCs w:val="24"/>
        </w:rPr>
        <w:t xml:space="preserve"> </w:t>
      </w:r>
      <w:r w:rsidRPr="00C00430">
        <w:rPr>
          <w:sz w:val="24"/>
          <w:szCs w:val="24"/>
        </w:rPr>
        <w:t xml:space="preserve">| </w:t>
      </w:r>
    </w:p>
    <w:p w14:paraId="6B74303D" w14:textId="20CC3F79" w:rsidR="00A95834" w:rsidRPr="00C00430" w:rsidRDefault="00C00430" w:rsidP="00C00430">
      <w:pPr>
        <w:rPr>
          <w:sz w:val="24"/>
          <w:szCs w:val="24"/>
        </w:rPr>
      </w:pPr>
      <w:r w:rsidRPr="00C00430">
        <w:rPr>
          <w:b/>
          <w:bCs/>
          <w:sz w:val="24"/>
          <w:szCs w:val="24"/>
        </w:rPr>
        <w:t>Portfolio</w:t>
      </w:r>
      <w:r w:rsidRPr="00C00430">
        <w:rPr>
          <w:sz w:val="24"/>
          <w:szCs w:val="24"/>
        </w:rPr>
        <w:t xml:space="preserve">: </w:t>
      </w:r>
      <w:hyperlink r:id="rId15" w:history="1">
        <w:proofErr w:type="spellStart"/>
        <w:r w:rsidRPr="00C00430">
          <w:rPr>
            <w:rStyle w:val="Hyperlink"/>
            <w:sz w:val="24"/>
            <w:szCs w:val="24"/>
          </w:rPr>
          <w:t>miledissa-portfolio.netlify.app</w:t>
        </w:r>
        <w:proofErr w:type="spellEnd"/>
      </w:hyperlink>
    </w:p>
    <w:p w14:paraId="2215CFAF" w14:textId="510A1A96" w:rsidR="00F41BEE" w:rsidRDefault="00000000" w:rsidP="00E01662">
      <w:pPr>
        <w:pStyle w:val="Heading1"/>
      </w:pPr>
      <w:sdt>
        <w:sdtPr>
          <w:id w:val="-736782104"/>
          <w:placeholder>
            <w:docPart w:val="D4EA71C2046440FA9E2BB4A00EC6FFED"/>
          </w:placeholder>
          <w:temporary/>
          <w:showingPlcHdr/>
          <w15:appearance w15:val="hidden"/>
        </w:sdtPr>
        <w:sdtContent>
          <w:r w:rsidR="00F41BEE" w:rsidRPr="00CE13EC">
            <w:rPr>
              <w:sz w:val="32"/>
            </w:rPr>
            <w:t>Objective</w:t>
          </w:r>
        </w:sdtContent>
      </w:sdt>
    </w:p>
    <w:p w14:paraId="39CD43B7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6E3428" wp14:editId="19D3BBB3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F4CD3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2ABA6D7" w14:textId="636B7604" w:rsidR="00F41BEE" w:rsidRPr="00CE13EC" w:rsidRDefault="00CE13EC" w:rsidP="00CE13EC">
      <w:pPr>
        <w:rPr>
          <w:sz w:val="24"/>
          <w:szCs w:val="24"/>
        </w:rPr>
      </w:pPr>
      <w:proofErr w:type="gramStart"/>
      <w:r w:rsidRPr="00CE13EC">
        <w:rPr>
          <w:sz w:val="24"/>
          <w:szCs w:val="24"/>
        </w:rPr>
        <w:t>Motivated</w:t>
      </w:r>
      <w:proofErr w:type="gramEnd"/>
      <w:r w:rsidRPr="00CE13EC">
        <w:rPr>
          <w:sz w:val="24"/>
          <w:szCs w:val="24"/>
        </w:rPr>
        <w:t xml:space="preserve"> Computer Science student with a strong foundation in full-stack web development, object-oriented programming, and data structures. Eager to apply technical skills and academic knowledge through an internship or entry-level position, contributing to innovative projects and gaining hands-on industry experience.</w:t>
      </w:r>
    </w:p>
    <w:p w14:paraId="5E2C3409" w14:textId="77777777" w:rsidR="00003455" w:rsidRDefault="00003455" w:rsidP="009E3475"/>
    <w:p w14:paraId="60D5245F" w14:textId="3740A8BB" w:rsidR="00F41BEE" w:rsidRPr="00CE13EC" w:rsidRDefault="00CE13EC" w:rsidP="00CE13EC">
      <w:pPr>
        <w:pStyle w:val="Heading1"/>
        <w:rPr>
          <w:sz w:val="32"/>
        </w:rPr>
      </w:pPr>
      <w:r w:rsidRPr="00CE13EC">
        <w:rPr>
          <w:sz w:val="32"/>
        </w:rPr>
        <w:t>Projects</w:t>
      </w:r>
    </w:p>
    <w:p w14:paraId="6BE127F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AD47B58" wp14:editId="748CDD7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1B32A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7A076E9" w14:textId="50722FDC" w:rsidR="00A95834" w:rsidRDefault="00CE13EC" w:rsidP="00CE13EC">
      <w:pPr>
        <w:pStyle w:val="Heading2"/>
        <w:rPr>
          <w:sz w:val="28"/>
          <w:szCs w:val="28"/>
        </w:rPr>
      </w:pPr>
      <w:r w:rsidRPr="00CE13EC">
        <w:rPr>
          <w:bCs/>
          <w:sz w:val="28"/>
          <w:szCs w:val="28"/>
        </w:rPr>
        <w:t>Online Learning Platform</w:t>
      </w:r>
      <w:r w:rsidRPr="00CE13EC">
        <w:rPr>
          <w:sz w:val="28"/>
          <w:szCs w:val="28"/>
        </w:rPr>
        <w:t xml:space="preserve"> | Full-Stack </w:t>
      </w:r>
      <w:r w:rsidR="006350A1">
        <w:rPr>
          <w:sz w:val="28"/>
          <w:szCs w:val="28"/>
        </w:rPr>
        <w:t>Development</w:t>
      </w:r>
    </w:p>
    <w:p w14:paraId="37C69482" w14:textId="77F9DD01" w:rsidR="00F41BEE" w:rsidRPr="00CE13EC" w:rsidRDefault="00003455" w:rsidP="00CE13EC">
      <w:pPr>
        <w:pStyle w:val="Heading2"/>
        <w:rPr>
          <w:sz w:val="28"/>
          <w:szCs w:val="28"/>
        </w:rPr>
      </w:pPr>
      <w:r w:rsidRPr="00CE13EC">
        <w:rPr>
          <w:sz w:val="28"/>
          <w:szCs w:val="28"/>
        </w:rPr>
        <w:tab/>
      </w:r>
    </w:p>
    <w:p w14:paraId="0AA4F4D5" w14:textId="33DBD591" w:rsidR="00003455" w:rsidRDefault="00CE13EC" w:rsidP="00CE13EC">
      <w:pPr>
        <w:rPr>
          <w:sz w:val="24"/>
          <w:szCs w:val="24"/>
        </w:rPr>
      </w:pPr>
      <w:r w:rsidRPr="00CE13EC">
        <w:rPr>
          <w:sz w:val="24"/>
          <w:szCs w:val="24"/>
        </w:rPr>
        <w:t>Developed a comprehensive educational platform with user authentication and an admin dashboard using Node.js, Express.js, SQL, and EJS. Implemented dynamic content rendering and managed database interactions.</w:t>
      </w:r>
    </w:p>
    <w:p w14:paraId="332F256B" w14:textId="77777777" w:rsidR="00A95834" w:rsidRPr="00CE13EC" w:rsidRDefault="00A95834" w:rsidP="00CE13EC">
      <w:pPr>
        <w:rPr>
          <w:sz w:val="24"/>
          <w:szCs w:val="24"/>
        </w:rPr>
      </w:pPr>
    </w:p>
    <w:p w14:paraId="3344F864" w14:textId="7DFC9AAF" w:rsidR="00A95834" w:rsidRDefault="00A95834" w:rsidP="00A95834">
      <w:pPr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</w:pPr>
      <w:r w:rsidRPr="00A95834">
        <w:rPr>
          <w:rFonts w:eastAsiaTheme="majorEastAsia" w:cs="Times New Roman (Headings CS)"/>
          <w:b/>
          <w:bCs/>
          <w:color w:val="191919" w:themeColor="background2" w:themeShade="1A"/>
          <w:sz w:val="28"/>
          <w:szCs w:val="28"/>
        </w:rPr>
        <w:t>Interactive Drum Kit</w:t>
      </w:r>
      <w:r w:rsidRPr="00A95834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 xml:space="preserve"> | Front-End </w:t>
      </w:r>
      <w:r w:rsidR="006350A1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>Development</w:t>
      </w:r>
    </w:p>
    <w:p w14:paraId="6EE78037" w14:textId="355905EC" w:rsidR="00003455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  <w:r w:rsidRPr="00A95834">
        <w:rPr>
          <w:rFonts w:eastAsiaTheme="majorEastAsia" w:cs="Times New Roman (Headings CS)"/>
          <w:b/>
          <w:color w:val="191919" w:themeColor="background2" w:themeShade="1A"/>
          <w:szCs w:val="26"/>
        </w:rPr>
        <w:br/>
      </w:r>
      <w:r w:rsidRPr="00A95834"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  <w:t>Developed a dynamic web-based drum machine with keyboard controls and real-time audio processing using HTML5, CSS3, and JavaScript.</w:t>
      </w:r>
    </w:p>
    <w:p w14:paraId="4E509BE0" w14:textId="77777777" w:rsidR="00A95834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</w:p>
    <w:p w14:paraId="2CE6B21D" w14:textId="46B50E81" w:rsidR="00A95834" w:rsidRDefault="00A95834" w:rsidP="00A95834">
      <w:pPr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</w:pPr>
      <w:r w:rsidRPr="00A95834">
        <w:rPr>
          <w:rFonts w:eastAsiaTheme="majorEastAsia" w:cs="Times New Roman (Headings CS)"/>
          <w:b/>
          <w:bCs/>
          <w:color w:val="191919" w:themeColor="background2" w:themeShade="1A"/>
          <w:sz w:val="28"/>
          <w:szCs w:val="28"/>
        </w:rPr>
        <w:t>Flight Reservation System</w:t>
      </w:r>
      <w:r w:rsidRPr="00A95834">
        <w:rPr>
          <w:rFonts w:eastAsiaTheme="majorEastAsia" w:cs="Times New Roman (Headings CS)"/>
          <w:b/>
          <w:i/>
          <w:iCs/>
          <w:color w:val="191919" w:themeColor="background2" w:themeShade="1A"/>
          <w:sz w:val="28"/>
          <w:szCs w:val="28"/>
        </w:rPr>
        <w:t xml:space="preserve"> | </w:t>
      </w:r>
      <w:r w:rsidRPr="00A95834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 xml:space="preserve">Java </w:t>
      </w:r>
      <w:r w:rsidR="006350A1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>Development</w:t>
      </w:r>
    </w:p>
    <w:p w14:paraId="06B17D72" w14:textId="54AA8615" w:rsidR="00A95834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  <w:r w:rsidRPr="00A95834">
        <w:rPr>
          <w:rFonts w:eastAsiaTheme="majorEastAsia" w:cs="Times New Roman (Headings CS)"/>
          <w:b/>
          <w:i/>
          <w:iCs/>
          <w:color w:val="191919" w:themeColor="background2" w:themeShade="1A"/>
          <w:sz w:val="28"/>
          <w:szCs w:val="28"/>
        </w:rPr>
        <w:br/>
      </w:r>
      <w:r w:rsidRPr="00A95834"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  <w:t>Built an object-oriented airline management system with intelligent seat allocation algorithms in Java. Included robust ticket management functionalities and data persistence mechanisms.</w:t>
      </w:r>
    </w:p>
    <w:p w14:paraId="3C5EF3E7" w14:textId="77777777" w:rsidR="00A95834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</w:p>
    <w:p w14:paraId="09E6CEF9" w14:textId="77777777" w:rsidR="006350A1" w:rsidRDefault="00A95834" w:rsidP="00A95834">
      <w:pPr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</w:pPr>
      <w:r w:rsidRPr="00A95834">
        <w:rPr>
          <w:rFonts w:eastAsiaTheme="majorEastAsia" w:cs="Times New Roman (Headings CS)"/>
          <w:b/>
          <w:bCs/>
          <w:color w:val="191919" w:themeColor="background2" w:themeShade="1A"/>
          <w:sz w:val="28"/>
          <w:szCs w:val="28"/>
        </w:rPr>
        <w:t>Static Array Linked List |</w:t>
      </w:r>
      <w:r w:rsidRPr="00A95834"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  <w:t xml:space="preserve"> </w:t>
      </w:r>
      <w:r w:rsidRPr="00A95834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 xml:space="preserve">C++ </w:t>
      </w:r>
      <w:r w:rsidR="006350A1">
        <w:rPr>
          <w:rFonts w:eastAsiaTheme="majorEastAsia" w:cs="Times New Roman (Headings CS)"/>
          <w:b/>
          <w:color w:val="191919" w:themeColor="background2" w:themeShade="1A"/>
          <w:sz w:val="28"/>
          <w:szCs w:val="28"/>
        </w:rPr>
        <w:t>Development</w:t>
      </w:r>
    </w:p>
    <w:p w14:paraId="51A48591" w14:textId="1F548E60" w:rsidR="00A95834" w:rsidRPr="00A95834" w:rsidRDefault="00A95834" w:rsidP="00A95834">
      <w:pPr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</w:pPr>
      <w:r w:rsidRPr="00A95834">
        <w:rPr>
          <w:rFonts w:eastAsiaTheme="majorEastAsia" w:cs="Times New Roman (Headings CS)"/>
          <w:bCs/>
          <w:color w:val="191919" w:themeColor="background2" w:themeShade="1A"/>
          <w:sz w:val="24"/>
          <w:szCs w:val="24"/>
        </w:rPr>
        <w:br/>
        <w:t>Created an efficient linked list implementation using static array allocation in C++. Achieved constant time complexity for core operations and included a custom iterator for traversal.</w:t>
      </w:r>
    </w:p>
    <w:p w14:paraId="013405D6" w14:textId="77777777" w:rsidR="00A95834" w:rsidRPr="00A95834" w:rsidRDefault="00A95834" w:rsidP="00A95834">
      <w:pPr>
        <w:rPr>
          <w:bCs/>
          <w:sz w:val="24"/>
          <w:szCs w:val="24"/>
        </w:rPr>
      </w:pPr>
    </w:p>
    <w:p w14:paraId="422EBC89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8FAA807145104C47BFC19568802018FB"/>
          </w:placeholder>
          <w:temporary/>
          <w:showingPlcHdr/>
          <w15:appearance w15:val="hidden"/>
        </w:sdtPr>
        <w:sdtContent>
          <w:r w:rsidR="00F41BEE" w:rsidRPr="00A95834">
            <w:rPr>
              <w:sz w:val="32"/>
            </w:rPr>
            <w:t>Education</w:t>
          </w:r>
        </w:sdtContent>
      </w:sdt>
    </w:p>
    <w:p w14:paraId="1603A5AB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B184FA1" wp14:editId="4EB3BF03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38B4B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0202FF3" w14:textId="3FE471C5" w:rsidR="00F41BEE" w:rsidRDefault="00A95834" w:rsidP="00A95834">
      <w:pPr>
        <w:pStyle w:val="Heading2"/>
      </w:pPr>
      <w:r w:rsidRPr="00A95834">
        <w:rPr>
          <w:sz w:val="28"/>
          <w:szCs w:val="28"/>
        </w:rPr>
        <w:t xml:space="preserve">University Of </w:t>
      </w:r>
      <w:proofErr w:type="spellStart"/>
      <w:r w:rsidRPr="00A95834">
        <w:rPr>
          <w:sz w:val="28"/>
          <w:szCs w:val="28"/>
        </w:rPr>
        <w:t>Balamand</w:t>
      </w:r>
      <w:proofErr w:type="spellEnd"/>
      <w:r w:rsidRPr="00A95834">
        <w:rPr>
          <w:sz w:val="28"/>
          <w:szCs w:val="28"/>
        </w:rPr>
        <w:t xml:space="preserve"> </w:t>
      </w:r>
      <w:r w:rsidR="00800E1E">
        <w:rPr>
          <w:sz w:val="28"/>
          <w:szCs w:val="28"/>
        </w:rPr>
        <w:t xml:space="preserve">| </w:t>
      </w:r>
      <w:r w:rsidRPr="00A95834">
        <w:rPr>
          <w:sz w:val="28"/>
          <w:szCs w:val="28"/>
        </w:rPr>
        <w:t>BS in Computer Science</w:t>
      </w:r>
      <w:r w:rsidR="00003455">
        <w:tab/>
      </w:r>
    </w:p>
    <w:p w14:paraId="7EB608D1" w14:textId="77777777" w:rsidR="00A95834" w:rsidRDefault="00A95834" w:rsidP="00A95834">
      <w:pPr>
        <w:pStyle w:val="Heading2"/>
        <w:rPr>
          <w:b w:val="0"/>
          <w:bCs/>
          <w:sz w:val="24"/>
          <w:szCs w:val="24"/>
        </w:rPr>
      </w:pPr>
      <w:proofErr w:type="gramStart"/>
      <w:r w:rsidRPr="00A95834">
        <w:rPr>
          <w:sz w:val="24"/>
          <w:szCs w:val="24"/>
        </w:rPr>
        <w:t>Major</w:t>
      </w:r>
      <w:r w:rsidRPr="00A95834">
        <w:rPr>
          <w:b w:val="0"/>
          <w:bCs/>
          <w:sz w:val="24"/>
          <w:szCs w:val="24"/>
        </w:rPr>
        <w:t xml:space="preserve"> </w:t>
      </w:r>
      <w:r w:rsidRPr="00A95834">
        <w:rPr>
          <w:sz w:val="24"/>
          <w:szCs w:val="24"/>
        </w:rPr>
        <w:t>:</w:t>
      </w:r>
      <w:proofErr w:type="gramEnd"/>
      <w:r w:rsidRPr="00A95834">
        <w:rPr>
          <w:sz w:val="24"/>
          <w:szCs w:val="24"/>
        </w:rPr>
        <w:t xml:space="preserve"> </w:t>
      </w:r>
      <w:r w:rsidRPr="00A95834">
        <w:rPr>
          <w:b w:val="0"/>
          <w:bCs/>
          <w:sz w:val="24"/>
          <w:szCs w:val="24"/>
        </w:rPr>
        <w:t>computer Science</w:t>
      </w:r>
    </w:p>
    <w:p w14:paraId="679910D2" w14:textId="77777777" w:rsidR="00A95834" w:rsidRDefault="00A95834" w:rsidP="00A95834">
      <w:pPr>
        <w:pStyle w:val="Heading2"/>
        <w:rPr>
          <w:b w:val="0"/>
          <w:bCs/>
          <w:sz w:val="24"/>
          <w:szCs w:val="24"/>
        </w:rPr>
      </w:pPr>
      <w:r w:rsidRPr="00A95834">
        <w:rPr>
          <w:sz w:val="24"/>
          <w:szCs w:val="24"/>
        </w:rPr>
        <w:t>Expected Graduation:</w:t>
      </w:r>
      <w:r w:rsidRPr="00A95834">
        <w:rPr>
          <w:b w:val="0"/>
          <w:bCs/>
          <w:sz w:val="24"/>
          <w:szCs w:val="24"/>
        </w:rPr>
        <w:t xml:space="preserve"> 2026</w:t>
      </w:r>
    </w:p>
    <w:p w14:paraId="2AB5B70F" w14:textId="40336DDD" w:rsidR="00A95834" w:rsidRDefault="00A95834" w:rsidP="00A95834">
      <w:pPr>
        <w:pStyle w:val="Heading2"/>
        <w:rPr>
          <w:b w:val="0"/>
          <w:bCs/>
          <w:sz w:val="24"/>
          <w:szCs w:val="24"/>
        </w:rPr>
      </w:pPr>
      <w:r w:rsidRPr="00A95834">
        <w:rPr>
          <w:b w:val="0"/>
          <w:bCs/>
          <w:sz w:val="24"/>
          <w:szCs w:val="24"/>
        </w:rPr>
        <w:br/>
      </w:r>
      <w:r w:rsidRPr="00A95834">
        <w:rPr>
          <w:sz w:val="24"/>
          <w:szCs w:val="24"/>
        </w:rPr>
        <w:t>Current GPA:</w:t>
      </w:r>
      <w:r w:rsidRPr="00A95834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89.99/100</w:t>
      </w:r>
    </w:p>
    <w:p w14:paraId="5C5FA5AD" w14:textId="77777777" w:rsidR="00EA642C" w:rsidRDefault="00EA642C" w:rsidP="00A95834">
      <w:pPr>
        <w:pStyle w:val="Heading2"/>
        <w:rPr>
          <w:b w:val="0"/>
          <w:bCs/>
          <w:sz w:val="24"/>
          <w:szCs w:val="24"/>
        </w:rPr>
      </w:pPr>
    </w:p>
    <w:p w14:paraId="7EAE9400" w14:textId="3D532F3B" w:rsidR="00EA642C" w:rsidRPr="00EA642C" w:rsidRDefault="00EA642C" w:rsidP="00EA642C">
      <w:pPr>
        <w:pStyle w:val="Heading1"/>
        <w:rPr>
          <w:sz w:val="32"/>
        </w:rPr>
      </w:pPr>
      <w:r w:rsidRPr="00EA642C">
        <w:rPr>
          <w:sz w:val="32"/>
        </w:rPr>
        <w:t>Certifications</w:t>
      </w:r>
    </w:p>
    <w:p w14:paraId="0A70AD8A" w14:textId="77777777" w:rsidR="00EA642C" w:rsidRPr="00003455" w:rsidRDefault="00EA642C" w:rsidP="00EA642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44AFD00" wp14:editId="2BD8C709">
                <wp:extent cx="5943600" cy="0"/>
                <wp:effectExtent l="0" t="0" r="0" b="0"/>
                <wp:docPr id="134654032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5CE70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F51CDC3" w14:textId="77777777" w:rsidR="00EA642C" w:rsidRDefault="00EA642C" w:rsidP="00EA642C">
      <w:pPr>
        <w:pStyle w:val="Heading2"/>
        <w:rPr>
          <w:sz w:val="28"/>
          <w:szCs w:val="28"/>
        </w:rPr>
      </w:pPr>
      <w:r w:rsidRPr="00EA642C">
        <w:rPr>
          <w:bCs/>
          <w:sz w:val="28"/>
          <w:szCs w:val="28"/>
        </w:rPr>
        <w:t>The Complete 2025 Web Development Bootcamp</w:t>
      </w:r>
      <w:r w:rsidRPr="00EA642C">
        <w:rPr>
          <w:sz w:val="28"/>
          <w:szCs w:val="28"/>
        </w:rPr>
        <w:t>, Udemy</w:t>
      </w:r>
    </w:p>
    <w:p w14:paraId="74F54888" w14:textId="197D19C1" w:rsidR="00EA642C" w:rsidRPr="00EA642C" w:rsidRDefault="00EA642C" w:rsidP="00EA642C">
      <w:pPr>
        <w:pStyle w:val="Heading2"/>
        <w:rPr>
          <w:b w:val="0"/>
          <w:bCs/>
          <w:sz w:val="24"/>
          <w:szCs w:val="24"/>
        </w:rPr>
      </w:pPr>
      <w:r w:rsidRPr="00EA642C">
        <w:rPr>
          <w:sz w:val="28"/>
          <w:szCs w:val="28"/>
        </w:rPr>
        <w:br/>
      </w:r>
      <w:r w:rsidRPr="00EA642C">
        <w:rPr>
          <w:b w:val="0"/>
          <w:bCs/>
          <w:sz w:val="24"/>
          <w:szCs w:val="24"/>
        </w:rPr>
        <w:t>Comprehensive training covering front-end and back-end web development, including projects using HTML, CSS, JavaScript, Node.js, and React.</w:t>
      </w:r>
    </w:p>
    <w:p w14:paraId="2DDC4A28" w14:textId="77777777" w:rsidR="00003455" w:rsidRDefault="00003455" w:rsidP="00003455"/>
    <w:p w14:paraId="5AB22C1B" w14:textId="77777777" w:rsidR="00003455" w:rsidRDefault="00003455" w:rsidP="00003455"/>
    <w:p w14:paraId="0052F55C" w14:textId="77777777" w:rsidR="00F41BEE" w:rsidRDefault="00000000" w:rsidP="00D52131">
      <w:pPr>
        <w:pStyle w:val="Heading1"/>
      </w:pPr>
      <w:sdt>
        <w:sdtPr>
          <w:id w:val="592895854"/>
          <w:placeholder>
            <w:docPart w:val="1897F080E416474EB1586BF092DBEB7B"/>
          </w:placeholder>
          <w:temporary/>
          <w:showingPlcHdr/>
          <w15:appearance w15:val="hidden"/>
        </w:sdtPr>
        <w:sdtContent>
          <w:r w:rsidR="00F41BEE" w:rsidRPr="00A95834">
            <w:rPr>
              <w:sz w:val="32"/>
            </w:rPr>
            <w:t>Skills &amp; abilities</w:t>
          </w:r>
        </w:sdtContent>
      </w:sdt>
    </w:p>
    <w:p w14:paraId="099B6CF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0B3A2AA" wp14:editId="66744605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71415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7238A87" w14:textId="5E7F4675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Programming Languages</w:t>
      </w:r>
      <w:r w:rsidRPr="00A95834">
        <w:rPr>
          <w:sz w:val="24"/>
          <w:szCs w:val="24"/>
        </w:rPr>
        <w:t>: Java, JavaScript, C++</w:t>
      </w:r>
    </w:p>
    <w:p w14:paraId="59864A70" w14:textId="5E9A9C34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Web Technologies</w:t>
      </w:r>
      <w:r w:rsidRPr="00A95834">
        <w:rPr>
          <w:sz w:val="24"/>
          <w:szCs w:val="24"/>
        </w:rPr>
        <w:t>: HTML5, CSS3, Bootstrap, EJS</w:t>
      </w:r>
    </w:p>
    <w:p w14:paraId="0FE28C06" w14:textId="40D07D85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Frameworks/Libraries</w:t>
      </w:r>
      <w:r w:rsidRPr="00A95834">
        <w:rPr>
          <w:sz w:val="24"/>
          <w:szCs w:val="24"/>
        </w:rPr>
        <w:t>: React.js, Node.js, Express.js</w:t>
      </w:r>
    </w:p>
    <w:p w14:paraId="012273C9" w14:textId="53BED67C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Databases</w:t>
      </w:r>
      <w:r w:rsidRPr="00A95834">
        <w:rPr>
          <w:sz w:val="24"/>
          <w:szCs w:val="24"/>
        </w:rPr>
        <w:t xml:space="preserve">: SQL, MariaDB, </w:t>
      </w:r>
      <w:proofErr w:type="gramStart"/>
      <w:r w:rsidRPr="00A95834">
        <w:rPr>
          <w:sz w:val="24"/>
          <w:szCs w:val="24"/>
        </w:rPr>
        <w:t>MongoDB</w:t>
      </w:r>
      <w:r w:rsidR="00EA642C" w:rsidRPr="00EA642C">
        <w:rPr>
          <w:sz w:val="24"/>
          <w:szCs w:val="24"/>
        </w:rPr>
        <w:t xml:space="preserve"> ,</w:t>
      </w:r>
      <w:proofErr w:type="spellStart"/>
      <w:r w:rsidR="00EA642C" w:rsidRPr="00EA642C">
        <w:rPr>
          <w:sz w:val="24"/>
          <w:szCs w:val="24"/>
        </w:rPr>
        <w:t>Mysql</w:t>
      </w:r>
      <w:proofErr w:type="spellEnd"/>
      <w:proofErr w:type="gramEnd"/>
    </w:p>
    <w:p w14:paraId="21C0A2F0" w14:textId="1557EFBE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Tools &amp; Platforms</w:t>
      </w:r>
      <w:r w:rsidRPr="00A95834">
        <w:rPr>
          <w:sz w:val="24"/>
          <w:szCs w:val="24"/>
        </w:rPr>
        <w:t>: Git, GitHub, Bash, Netlify</w:t>
      </w:r>
    </w:p>
    <w:p w14:paraId="76379E83" w14:textId="1BCCC1DE" w:rsidR="00A95834" w:rsidRPr="00A95834" w:rsidRDefault="00A95834" w:rsidP="00A95834">
      <w:pPr>
        <w:pStyle w:val="ListBullet"/>
        <w:rPr>
          <w:sz w:val="24"/>
          <w:szCs w:val="24"/>
        </w:rPr>
      </w:pPr>
      <w:r w:rsidRPr="00A95834">
        <w:rPr>
          <w:b/>
          <w:bCs/>
          <w:sz w:val="24"/>
          <w:szCs w:val="24"/>
        </w:rPr>
        <w:t>Concepts</w:t>
      </w:r>
      <w:r w:rsidRPr="00A95834">
        <w:rPr>
          <w:sz w:val="24"/>
          <w:szCs w:val="24"/>
        </w:rPr>
        <w:t xml:space="preserve">: Object-Oriented Programming, Data Structures, Algorithms, RESTful </w:t>
      </w:r>
      <w:r w:rsidR="00EA642C">
        <w:rPr>
          <w:sz w:val="24"/>
          <w:szCs w:val="24"/>
        </w:rPr>
        <w:t xml:space="preserve">   </w:t>
      </w:r>
      <w:r w:rsidR="00EA642C" w:rsidRPr="00A95834">
        <w:rPr>
          <w:sz w:val="24"/>
          <w:szCs w:val="24"/>
        </w:rPr>
        <w:t>APIs</w:t>
      </w:r>
    </w:p>
    <w:p w14:paraId="14B679E0" w14:textId="158D41D7" w:rsidR="00F41BEE" w:rsidRDefault="00F41BEE" w:rsidP="00A95834">
      <w:pPr>
        <w:pStyle w:val="ListBullet"/>
        <w:numPr>
          <w:ilvl w:val="0"/>
          <w:numId w:val="0"/>
        </w:numPr>
        <w:ind w:left="288"/>
      </w:pPr>
    </w:p>
    <w:sectPr w:rsidR="00F41BEE" w:rsidSect="00ED598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ACBF2" w14:textId="77777777" w:rsidR="00230EFD" w:rsidRDefault="00230EFD">
      <w:pPr>
        <w:spacing w:after="0"/>
      </w:pPr>
      <w:r>
        <w:separator/>
      </w:r>
    </w:p>
  </w:endnote>
  <w:endnote w:type="continuationSeparator" w:id="0">
    <w:p w14:paraId="668D081A" w14:textId="77777777" w:rsidR="00230EFD" w:rsidRDefault="00230EFD">
      <w:pPr>
        <w:spacing w:after="0"/>
      </w:pPr>
      <w:r>
        <w:continuationSeparator/>
      </w:r>
    </w:p>
  </w:endnote>
  <w:endnote w:type="continuationNotice" w:id="1">
    <w:p w14:paraId="0B916602" w14:textId="77777777" w:rsidR="00230EFD" w:rsidRDefault="00230EF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6488C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78089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70606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6BAAA" w14:textId="77777777" w:rsidR="00230EFD" w:rsidRDefault="00230EFD">
      <w:pPr>
        <w:spacing w:after="0"/>
      </w:pPr>
      <w:r>
        <w:separator/>
      </w:r>
    </w:p>
  </w:footnote>
  <w:footnote w:type="continuationSeparator" w:id="0">
    <w:p w14:paraId="0A703076" w14:textId="77777777" w:rsidR="00230EFD" w:rsidRDefault="00230EFD">
      <w:pPr>
        <w:spacing w:after="0"/>
      </w:pPr>
      <w:r>
        <w:continuationSeparator/>
      </w:r>
    </w:p>
  </w:footnote>
  <w:footnote w:type="continuationNotice" w:id="1">
    <w:p w14:paraId="4BB13D19" w14:textId="77777777" w:rsidR="00230EFD" w:rsidRDefault="00230EF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67DB1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EFD9F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72C70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301C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6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5961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148F4"/>
    <w:rsid w:val="00230EFD"/>
    <w:rsid w:val="00262033"/>
    <w:rsid w:val="00271453"/>
    <w:rsid w:val="00276E4F"/>
    <w:rsid w:val="00295104"/>
    <w:rsid w:val="002B2A9A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149F3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D7D02"/>
    <w:rsid w:val="005E5E55"/>
    <w:rsid w:val="005F04C0"/>
    <w:rsid w:val="00605599"/>
    <w:rsid w:val="00616068"/>
    <w:rsid w:val="00627B1A"/>
    <w:rsid w:val="006350A1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00E1E"/>
    <w:rsid w:val="00824550"/>
    <w:rsid w:val="008406FF"/>
    <w:rsid w:val="0084136C"/>
    <w:rsid w:val="00844D52"/>
    <w:rsid w:val="00846902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95834"/>
    <w:rsid w:val="00AA2091"/>
    <w:rsid w:val="00AB2C3D"/>
    <w:rsid w:val="00AD583F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0430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13EC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662"/>
    <w:rsid w:val="00E01B82"/>
    <w:rsid w:val="00E23538"/>
    <w:rsid w:val="00E321B6"/>
    <w:rsid w:val="00E45F8D"/>
    <w:rsid w:val="00E71047"/>
    <w:rsid w:val="00E726F0"/>
    <w:rsid w:val="00EA2B92"/>
    <w:rsid w:val="00EA642C"/>
    <w:rsid w:val="00EC12CE"/>
    <w:rsid w:val="00ED598E"/>
    <w:rsid w:val="00ED7FEB"/>
    <w:rsid w:val="00EE25F3"/>
    <w:rsid w:val="00EE5F34"/>
    <w:rsid w:val="00EF1C31"/>
    <w:rsid w:val="00F37140"/>
    <w:rsid w:val="00F40303"/>
    <w:rsid w:val="00F41BEE"/>
    <w:rsid w:val="00F4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9199"/>
  <w15:chartTrackingRefBased/>
  <w15:docId w15:val="{74206C05-5B80-4013-BE27-4B0CA27A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01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iled-issa-360275333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mailto:miled.r.issa@hot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+961%2070%20320%20984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miledissa-portfolio.netlify.app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677871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ro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4EA71C2046440FA9E2BB4A00EC6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19C5D-0A1F-48E1-A4C6-B4D0ECF909D9}"/>
      </w:docPartPr>
      <w:docPartBody>
        <w:p w:rsidR="000C0326" w:rsidRDefault="000C0326">
          <w:pPr>
            <w:pStyle w:val="D4EA71C2046440FA9E2BB4A00EC6FFED"/>
          </w:pPr>
          <w:r>
            <w:t>Objective</w:t>
          </w:r>
        </w:p>
      </w:docPartBody>
    </w:docPart>
    <w:docPart>
      <w:docPartPr>
        <w:name w:val="8FAA807145104C47BFC1956880201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7A1A-B73A-4B4C-A520-C0E22FFE3E2D}"/>
      </w:docPartPr>
      <w:docPartBody>
        <w:p w:rsidR="000C0326" w:rsidRDefault="000C0326">
          <w:pPr>
            <w:pStyle w:val="8FAA807145104C47BFC19568802018FB"/>
          </w:pPr>
          <w:r>
            <w:t>Education</w:t>
          </w:r>
        </w:p>
      </w:docPartBody>
    </w:docPart>
    <w:docPart>
      <w:docPartPr>
        <w:name w:val="1897F080E416474EB1586BF092DB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DFADF-6046-4321-AC6A-9FC50C13E525}"/>
      </w:docPartPr>
      <w:docPartBody>
        <w:p w:rsidR="000C0326" w:rsidRDefault="000C0326">
          <w:pPr>
            <w:pStyle w:val="1897F080E416474EB1586BF092DBEB7B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26"/>
    <w:rsid w:val="000C0326"/>
    <w:rsid w:val="00291578"/>
    <w:rsid w:val="002B2A9A"/>
    <w:rsid w:val="00846902"/>
    <w:rsid w:val="00CA2665"/>
    <w:rsid w:val="00E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EA71C2046440FA9E2BB4A00EC6FFED">
    <w:name w:val="D4EA71C2046440FA9E2BB4A00EC6FFED"/>
  </w:style>
  <w:style w:type="paragraph" w:customStyle="1" w:styleId="8FAA807145104C47BFC19568802018FB">
    <w:name w:val="8FAA807145104C47BFC19568802018FB"/>
  </w:style>
  <w:style w:type="paragraph" w:customStyle="1" w:styleId="1897F080E416474EB1586BF092DBEB7B">
    <w:name w:val="1897F080E416474EB1586BF092DBEB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1e76a2-bf47-41f7-9d83-783aefc06a8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DF345DECAC34A9F49F63E52DBAAA4" ma:contentTypeVersion="9" ma:contentTypeDescription="Create a new document." ma:contentTypeScope="" ma:versionID="2624909cbc2da1ce7039cbbb40b7854a">
  <xsd:schema xmlns:xsd="http://www.w3.org/2001/XMLSchema" xmlns:xs="http://www.w3.org/2001/XMLSchema" xmlns:p="http://schemas.microsoft.com/office/2006/metadata/properties" xmlns:ns3="ca1e76a2-bf47-41f7-9d83-783aefc06a80" xmlns:ns4="aca09778-11a3-406d-84a8-d53c143de200" targetNamespace="http://schemas.microsoft.com/office/2006/metadata/properties" ma:root="true" ma:fieldsID="91ab2209f60b2335cd60c140337729fd" ns3:_="" ns4:_="">
    <xsd:import namespace="ca1e76a2-bf47-41f7-9d83-783aefc06a80"/>
    <xsd:import namespace="aca09778-11a3-406d-84a8-d53c143de2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e76a2-bf47-41f7-9d83-783aefc06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09778-11a3-406d-84a8-d53c143de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ca1e76a2-bf47-41f7-9d83-783aefc06a80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0120EA-4E9C-4126-A104-222F21A37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e76a2-bf47-41f7-9d83-783aefc06a80"/>
    <ds:schemaRef ds:uri="aca09778-11a3-406d-84a8-d53c143de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4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</dc:creator>
  <cp:keywords/>
  <dc:description/>
  <cp:lastModifiedBy>Miled Issa</cp:lastModifiedBy>
  <cp:revision>6</cp:revision>
  <dcterms:created xsi:type="dcterms:W3CDTF">2025-05-27T10:14:00Z</dcterms:created>
  <dcterms:modified xsi:type="dcterms:W3CDTF">2025-05-27T10:58:00Z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0x01010090ADF345DECAC34A9F49F63E52DBAAA4</vt:lpwstr>
  </property>
</Properties>
</file>